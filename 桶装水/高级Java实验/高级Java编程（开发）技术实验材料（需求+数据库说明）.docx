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FCD" w:rsidRDefault="00397FE7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高级</w:t>
      </w:r>
      <w:r>
        <w:rPr>
          <w:rFonts w:hint="eastAsia"/>
          <w:b/>
          <w:bCs/>
          <w:sz w:val="32"/>
          <w:szCs w:val="32"/>
        </w:rPr>
        <w:t>Java</w:t>
      </w:r>
      <w:r>
        <w:rPr>
          <w:rFonts w:hint="eastAsia"/>
          <w:b/>
          <w:bCs/>
          <w:sz w:val="32"/>
          <w:szCs w:val="32"/>
        </w:rPr>
        <w:t>编程</w:t>
      </w:r>
      <w:r>
        <w:rPr>
          <w:rFonts w:hint="eastAsia"/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开发</w:t>
      </w:r>
      <w:r>
        <w:rPr>
          <w:rFonts w:hint="eastAsia"/>
          <w:b/>
          <w:bCs/>
          <w:sz w:val="32"/>
          <w:szCs w:val="32"/>
        </w:rPr>
        <w:t>)</w:t>
      </w:r>
      <w:r>
        <w:rPr>
          <w:rFonts w:hint="eastAsia"/>
          <w:b/>
          <w:bCs/>
          <w:sz w:val="32"/>
          <w:szCs w:val="32"/>
        </w:rPr>
        <w:t>技术实验材料</w:t>
      </w:r>
    </w:p>
    <w:p w:rsidR="00384FCD" w:rsidRDefault="00397FE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系统目标：开发一个基于</w:t>
      </w:r>
      <w:r>
        <w:rPr>
          <w:rFonts w:hint="eastAsia"/>
          <w:sz w:val="24"/>
        </w:rPr>
        <w:t>Internet</w:t>
      </w:r>
      <w:r>
        <w:rPr>
          <w:rFonts w:hint="eastAsia"/>
          <w:sz w:val="24"/>
        </w:rPr>
        <w:t>的桶装水配送管理系统，支持多客户并发访问，客户端程序分为订购客户端和订单处理客户端（配送端），采用</w:t>
      </w:r>
      <w:proofErr w:type="spellStart"/>
      <w:r>
        <w:rPr>
          <w:rFonts w:hint="eastAsia"/>
          <w:sz w:val="24"/>
        </w:rPr>
        <w:t>WindowBuilder</w:t>
      </w:r>
      <w:proofErr w:type="spellEnd"/>
      <w:r>
        <w:rPr>
          <w:rFonts w:hint="eastAsia"/>
          <w:sz w:val="24"/>
        </w:rPr>
        <w:t>插件开发</w:t>
      </w:r>
      <w:r>
        <w:rPr>
          <w:rFonts w:hint="eastAsia"/>
          <w:sz w:val="24"/>
        </w:rPr>
        <w:t>Swing</w:t>
      </w:r>
      <w:r>
        <w:rPr>
          <w:rFonts w:hint="eastAsia"/>
          <w:sz w:val="24"/>
        </w:rPr>
        <w:t>图形界面，数据库采用</w:t>
      </w:r>
      <w:r>
        <w:rPr>
          <w:rFonts w:hint="eastAsia"/>
          <w:sz w:val="24"/>
        </w:rPr>
        <w:t>SQL SERVER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主流版本。</w:t>
      </w:r>
    </w:p>
    <w:p w:rsidR="00384FCD" w:rsidRDefault="00397FE7">
      <w:pPr>
        <w:spacing w:line="360" w:lineRule="auto"/>
        <w:rPr>
          <w:sz w:val="24"/>
        </w:rPr>
      </w:pPr>
      <w:r>
        <w:rPr>
          <w:rFonts w:hint="eastAsia"/>
          <w:sz w:val="24"/>
        </w:rPr>
        <w:t>一）订购客户端基本需求</w:t>
      </w:r>
    </w:p>
    <w:p w:rsidR="00384FCD" w:rsidRDefault="00397FE7">
      <w:pPr>
        <w:numPr>
          <w:ilvl w:val="0"/>
          <w:numId w:val="1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客户注册与客户登录：包括客户名称、密码、地址、联系电话等信息；</w:t>
      </w:r>
    </w:p>
    <w:p w:rsidR="00384FCD" w:rsidRDefault="00397FE7">
      <w:pPr>
        <w:numPr>
          <w:ilvl w:val="0"/>
          <w:numId w:val="1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桶装水产品浏览：显示水桶容量规格、单价等信息，以表格方式显示；</w:t>
      </w:r>
    </w:p>
    <w:p w:rsidR="00384FCD" w:rsidRDefault="00397FE7">
      <w:pPr>
        <w:numPr>
          <w:ilvl w:val="0"/>
          <w:numId w:val="1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选择下单：确定所选水桶规格、数量、期望送货时间等；</w:t>
      </w:r>
    </w:p>
    <w:p w:rsidR="00384FCD" w:rsidRDefault="00397FE7">
      <w:pPr>
        <w:numPr>
          <w:ilvl w:val="0"/>
          <w:numId w:val="1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定期刷新订单处理状态。</w:t>
      </w:r>
    </w:p>
    <w:p w:rsidR="00384FCD" w:rsidRDefault="00397FE7">
      <w:pPr>
        <w:spacing w:line="360" w:lineRule="auto"/>
        <w:rPr>
          <w:sz w:val="24"/>
        </w:rPr>
      </w:pPr>
      <w:r>
        <w:rPr>
          <w:rFonts w:hint="eastAsia"/>
          <w:sz w:val="24"/>
        </w:rPr>
        <w:t>二）订单处理客户端基本需求</w:t>
      </w:r>
    </w:p>
    <w:p w:rsidR="00384FCD" w:rsidRDefault="00397FE7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新订单列表定期刷新：每个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分钟自动刷新</w:t>
      </w:r>
      <w:bookmarkStart w:id="0" w:name="_GoBack"/>
      <w:bookmarkEnd w:id="0"/>
      <w:r>
        <w:rPr>
          <w:rFonts w:hint="eastAsia"/>
          <w:sz w:val="24"/>
        </w:rPr>
        <w:t>订单列表，以表格方式显示。</w:t>
      </w:r>
    </w:p>
    <w:p w:rsidR="00384FCD" w:rsidRDefault="00397FE7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订单处理：修改订单状态为已处理，填写送货人及其手机号等；</w:t>
      </w:r>
    </w:p>
    <w:p w:rsidR="00384FCD" w:rsidRDefault="00397FE7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桶装水信息管理：规格、价格等。</w:t>
      </w:r>
    </w:p>
    <w:p w:rsidR="00384FCD" w:rsidRDefault="00397FE7">
      <w:pPr>
        <w:spacing w:line="360" w:lineRule="auto"/>
        <w:rPr>
          <w:sz w:val="24"/>
        </w:rPr>
      </w:pPr>
      <w:r>
        <w:rPr>
          <w:rFonts w:hint="eastAsia"/>
          <w:sz w:val="24"/>
        </w:rPr>
        <w:t>三）参考数据库关系结构</w:t>
      </w:r>
    </w:p>
    <w:p w:rsidR="00384FCD" w:rsidRDefault="00397FE7">
      <w:pPr>
        <w:numPr>
          <w:ilvl w:val="0"/>
          <w:numId w:val="3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客户（</w:t>
      </w:r>
      <w:r>
        <w:rPr>
          <w:rFonts w:hint="eastAsia"/>
          <w:sz w:val="24"/>
          <w:u w:val="single"/>
        </w:rPr>
        <w:t>编号</w:t>
      </w:r>
      <w:r>
        <w:rPr>
          <w:rFonts w:hint="eastAsia"/>
          <w:sz w:val="24"/>
        </w:rPr>
        <w:t>、名称、密码、地址、联系电话）</w:t>
      </w:r>
    </w:p>
    <w:p w:rsidR="00384FCD" w:rsidRDefault="00397FE7">
      <w:pPr>
        <w:numPr>
          <w:ilvl w:val="0"/>
          <w:numId w:val="3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桶装水产品（</w:t>
      </w:r>
      <w:r>
        <w:rPr>
          <w:rFonts w:hint="eastAsia"/>
          <w:sz w:val="24"/>
          <w:u w:val="single"/>
        </w:rPr>
        <w:t>水桶容量规格</w:t>
      </w:r>
      <w:r>
        <w:rPr>
          <w:rFonts w:hint="eastAsia"/>
          <w:sz w:val="24"/>
        </w:rPr>
        <w:t>、单价）</w:t>
      </w:r>
    </w:p>
    <w:p w:rsidR="00384FCD" w:rsidRDefault="00397FE7">
      <w:pPr>
        <w:numPr>
          <w:ilvl w:val="0"/>
          <w:numId w:val="3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订单（</w:t>
      </w:r>
      <w:r>
        <w:rPr>
          <w:rFonts w:hint="eastAsia"/>
          <w:sz w:val="24"/>
          <w:u w:val="single"/>
        </w:rPr>
        <w:t>订单编号</w:t>
      </w:r>
      <w:r>
        <w:rPr>
          <w:rFonts w:hint="eastAsia"/>
          <w:sz w:val="24"/>
        </w:rPr>
        <w:t>、客户编号、下单时间、总金额、订单状态、送货员姓名、送货电话），订单编号格式自拟。</w:t>
      </w:r>
    </w:p>
    <w:p w:rsidR="00384FCD" w:rsidRDefault="00397FE7">
      <w:pPr>
        <w:numPr>
          <w:ilvl w:val="0"/>
          <w:numId w:val="3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订单项（</w:t>
      </w:r>
      <w:r>
        <w:rPr>
          <w:rFonts w:hint="eastAsia"/>
          <w:sz w:val="24"/>
          <w:u w:val="single"/>
        </w:rPr>
        <w:t>订单编号、水桶容量规格</w:t>
      </w:r>
      <w:r>
        <w:rPr>
          <w:rFonts w:hint="eastAsia"/>
          <w:sz w:val="24"/>
        </w:rPr>
        <w:t>、单价、数量、小计），容量规格比如</w:t>
      </w:r>
      <w:r>
        <w:rPr>
          <w:rFonts w:hint="eastAsia"/>
          <w:sz w:val="24"/>
        </w:rPr>
        <w:t>5L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7.5L</w:t>
      </w:r>
      <w:r>
        <w:rPr>
          <w:rFonts w:hint="eastAsia"/>
          <w:sz w:val="24"/>
        </w:rPr>
        <w:t>等。</w:t>
      </w:r>
    </w:p>
    <w:p w:rsidR="00384FCD" w:rsidRDefault="00397FE7">
      <w:pPr>
        <w:spacing w:line="360" w:lineRule="auto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四）实验思路</w:t>
      </w:r>
    </w:p>
    <w:p w:rsidR="00384FCD" w:rsidRDefault="00397FE7">
      <w:pPr>
        <w:spacing w:line="360" w:lineRule="auto"/>
        <w:ind w:firstLine="42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整个系统基于模块化思想设计与实</w:t>
      </w:r>
      <w:r>
        <w:rPr>
          <w:rFonts w:hint="eastAsia"/>
          <w:b/>
          <w:bCs/>
          <w:color w:val="0000FF"/>
          <w:sz w:val="24"/>
        </w:rPr>
        <w:t>现，每个实验阶段完成一类模块，后续实验基于前面各次实验成果，最终构建一个相对完整的基于数据库、多线程、网络通信的</w:t>
      </w:r>
      <w:r>
        <w:rPr>
          <w:rFonts w:hint="eastAsia"/>
          <w:b/>
          <w:bCs/>
          <w:color w:val="0000FF"/>
          <w:sz w:val="24"/>
        </w:rPr>
        <w:t>Swing</w:t>
      </w:r>
      <w:r>
        <w:rPr>
          <w:rFonts w:hint="eastAsia"/>
          <w:b/>
          <w:bCs/>
          <w:color w:val="0000FF"/>
          <w:sz w:val="24"/>
        </w:rPr>
        <w:t>应用程序。</w:t>
      </w:r>
    </w:p>
    <w:p w:rsidR="00384FCD" w:rsidRDefault="00397FE7">
      <w:pPr>
        <w:spacing w:line="360" w:lineRule="auto"/>
        <w:ind w:firstLine="42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每次实验的成绩评价标准包括是否符合任务要求、模块化程度等。</w:t>
      </w:r>
    </w:p>
    <w:sectPr w:rsidR="00384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FE7" w:rsidRDefault="00397FE7" w:rsidP="00070C52">
      <w:r>
        <w:separator/>
      </w:r>
    </w:p>
  </w:endnote>
  <w:endnote w:type="continuationSeparator" w:id="0">
    <w:p w:rsidR="00397FE7" w:rsidRDefault="00397FE7" w:rsidP="00070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FE7" w:rsidRDefault="00397FE7" w:rsidP="00070C52">
      <w:r>
        <w:separator/>
      </w:r>
    </w:p>
  </w:footnote>
  <w:footnote w:type="continuationSeparator" w:id="0">
    <w:p w:rsidR="00397FE7" w:rsidRDefault="00397FE7" w:rsidP="00070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A74FDC"/>
    <w:multiLevelType w:val="singleLevel"/>
    <w:tmpl w:val="DBA74F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FB0A4EB5"/>
    <w:multiLevelType w:val="singleLevel"/>
    <w:tmpl w:val="FB0A4EB5"/>
    <w:lvl w:ilvl="0">
      <w:start w:val="1"/>
      <w:numFmt w:val="decimal"/>
      <w:suff w:val="nothing"/>
      <w:lvlText w:val="%1）"/>
      <w:lvlJc w:val="left"/>
    </w:lvl>
  </w:abstractNum>
  <w:abstractNum w:abstractNumId="2">
    <w:nsid w:val="2EDE02C4"/>
    <w:multiLevelType w:val="singleLevel"/>
    <w:tmpl w:val="2EDE02C4"/>
    <w:lvl w:ilvl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F567C"/>
    <w:rsid w:val="00070C52"/>
    <w:rsid w:val="00384FCD"/>
    <w:rsid w:val="00397FE7"/>
    <w:rsid w:val="02345C7D"/>
    <w:rsid w:val="02806C79"/>
    <w:rsid w:val="066F39B3"/>
    <w:rsid w:val="07AD1A37"/>
    <w:rsid w:val="08364AE6"/>
    <w:rsid w:val="08520D4D"/>
    <w:rsid w:val="0A8F1F22"/>
    <w:rsid w:val="0D770F25"/>
    <w:rsid w:val="0F1506DB"/>
    <w:rsid w:val="1132113D"/>
    <w:rsid w:val="144B46BF"/>
    <w:rsid w:val="145372E2"/>
    <w:rsid w:val="14AC47AD"/>
    <w:rsid w:val="166452C8"/>
    <w:rsid w:val="187D4899"/>
    <w:rsid w:val="18A34C82"/>
    <w:rsid w:val="19927009"/>
    <w:rsid w:val="199D1F65"/>
    <w:rsid w:val="1A7F145A"/>
    <w:rsid w:val="1B8E4268"/>
    <w:rsid w:val="1CF17916"/>
    <w:rsid w:val="1E4F60BC"/>
    <w:rsid w:val="209D26D1"/>
    <w:rsid w:val="20E2764D"/>
    <w:rsid w:val="22735AE0"/>
    <w:rsid w:val="23355E97"/>
    <w:rsid w:val="24D643A9"/>
    <w:rsid w:val="26187741"/>
    <w:rsid w:val="2BD32089"/>
    <w:rsid w:val="2C24510C"/>
    <w:rsid w:val="2C4A7612"/>
    <w:rsid w:val="2D6A16A7"/>
    <w:rsid w:val="2E796BD3"/>
    <w:rsid w:val="2FE33EF7"/>
    <w:rsid w:val="32A24A9A"/>
    <w:rsid w:val="357F567C"/>
    <w:rsid w:val="36532E6E"/>
    <w:rsid w:val="37BB08DC"/>
    <w:rsid w:val="398F2C8C"/>
    <w:rsid w:val="3A3F1F9E"/>
    <w:rsid w:val="3B833E4C"/>
    <w:rsid w:val="3BF964E7"/>
    <w:rsid w:val="3C2C73DC"/>
    <w:rsid w:val="3D3171F2"/>
    <w:rsid w:val="3F187733"/>
    <w:rsid w:val="41F9406C"/>
    <w:rsid w:val="42CD278C"/>
    <w:rsid w:val="43CD240F"/>
    <w:rsid w:val="457E4505"/>
    <w:rsid w:val="4606236F"/>
    <w:rsid w:val="470840DF"/>
    <w:rsid w:val="47B9569F"/>
    <w:rsid w:val="489A4B6F"/>
    <w:rsid w:val="49557281"/>
    <w:rsid w:val="49CB28F0"/>
    <w:rsid w:val="4B057BDA"/>
    <w:rsid w:val="4B421CF1"/>
    <w:rsid w:val="4C8F7475"/>
    <w:rsid w:val="52AE2775"/>
    <w:rsid w:val="53961E38"/>
    <w:rsid w:val="568F7425"/>
    <w:rsid w:val="56A82DB6"/>
    <w:rsid w:val="5773030F"/>
    <w:rsid w:val="579F53B7"/>
    <w:rsid w:val="58E705F8"/>
    <w:rsid w:val="59395B44"/>
    <w:rsid w:val="5A690DAF"/>
    <w:rsid w:val="5C574F9B"/>
    <w:rsid w:val="5CBD43CF"/>
    <w:rsid w:val="5FE1252F"/>
    <w:rsid w:val="603833BF"/>
    <w:rsid w:val="62CC689F"/>
    <w:rsid w:val="62FE7478"/>
    <w:rsid w:val="64000E24"/>
    <w:rsid w:val="6578730B"/>
    <w:rsid w:val="661714C3"/>
    <w:rsid w:val="66912676"/>
    <w:rsid w:val="68E535CE"/>
    <w:rsid w:val="6AF26069"/>
    <w:rsid w:val="6B393682"/>
    <w:rsid w:val="6BE16B90"/>
    <w:rsid w:val="6D535020"/>
    <w:rsid w:val="6EF105F2"/>
    <w:rsid w:val="6F331372"/>
    <w:rsid w:val="711C217C"/>
    <w:rsid w:val="737E43DE"/>
    <w:rsid w:val="77EE73B2"/>
    <w:rsid w:val="78CF0782"/>
    <w:rsid w:val="79781D5F"/>
    <w:rsid w:val="79EE73F8"/>
    <w:rsid w:val="7AC07FD2"/>
    <w:rsid w:val="7AE6143B"/>
    <w:rsid w:val="7B40274A"/>
    <w:rsid w:val="7CAD3FC7"/>
    <w:rsid w:val="7D8549C1"/>
    <w:rsid w:val="7DAC7AD9"/>
    <w:rsid w:val="7E5B7A48"/>
    <w:rsid w:val="7F0479D1"/>
    <w:rsid w:val="7FE2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7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70C52"/>
    <w:rPr>
      <w:kern w:val="2"/>
      <w:sz w:val="18"/>
      <w:szCs w:val="18"/>
    </w:rPr>
  </w:style>
  <w:style w:type="paragraph" w:styleId="a4">
    <w:name w:val="footer"/>
    <w:basedOn w:val="a"/>
    <w:link w:val="Char0"/>
    <w:rsid w:val="00070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70C5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7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70C52"/>
    <w:rPr>
      <w:kern w:val="2"/>
      <w:sz w:val="18"/>
      <w:szCs w:val="18"/>
    </w:rPr>
  </w:style>
  <w:style w:type="paragraph" w:styleId="a4">
    <w:name w:val="footer"/>
    <w:basedOn w:val="a"/>
    <w:link w:val="Char0"/>
    <w:rsid w:val="00070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70C5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4</TotalTime>
  <Pages>1</Pages>
  <Words>90</Words>
  <Characters>517</Characters>
  <Application>Microsoft Office Word</Application>
  <DocSecurity>0</DocSecurity>
  <Lines>4</Lines>
  <Paragraphs>1</Paragraphs>
  <ScaleCrop>false</ScaleCrop>
  <Company>Sky123.Org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dcterms:created xsi:type="dcterms:W3CDTF">2018-05-22T05:38:00Z</dcterms:created>
  <dcterms:modified xsi:type="dcterms:W3CDTF">2019-11-05T07:58:00Z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